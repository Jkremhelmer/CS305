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536C" w14:textId="77777777" w:rsidR="002C79E6" w:rsidRDefault="002C79E6" w:rsidP="002C79E6"/>
    <w:p w14:paraId="40765AB5" w14:textId="77777777" w:rsidR="002C79E6" w:rsidRDefault="002C79E6" w:rsidP="002C79E6"/>
    <w:p w14:paraId="1782B0FE" w14:textId="77777777" w:rsidR="002C79E6" w:rsidRDefault="002C79E6" w:rsidP="002C79E6"/>
    <w:p w14:paraId="0BCCAE95" w14:textId="77777777" w:rsidR="002C79E6" w:rsidRDefault="002C79E6" w:rsidP="002C79E6"/>
    <w:p w14:paraId="46524758" w14:textId="77777777" w:rsidR="002C79E6" w:rsidRDefault="002C79E6" w:rsidP="002C79E6"/>
    <w:p w14:paraId="20FBA819" w14:textId="6DB9A15B" w:rsidR="007D24D0" w:rsidRPr="007D24D0" w:rsidRDefault="007D24D0" w:rsidP="007D24D0">
      <w:pPr>
        <w:pStyle w:val="Title"/>
        <w:rPr>
          <w:bCs/>
        </w:rPr>
      </w:pPr>
      <w:r w:rsidRPr="007D24D0">
        <w:rPr>
          <w:bCs/>
        </w:rPr>
        <w:t xml:space="preserve">Module </w:t>
      </w:r>
      <w:r w:rsidR="00BA4BEA">
        <w:rPr>
          <w:bCs/>
        </w:rPr>
        <w:t>6</w:t>
      </w:r>
      <w:r w:rsidRPr="007D24D0">
        <w:rPr>
          <w:bCs/>
        </w:rPr>
        <w:t xml:space="preserve">: </w:t>
      </w:r>
      <w:r w:rsidR="004855CE">
        <w:rPr>
          <w:bCs/>
        </w:rPr>
        <w:t>Coding Assignment</w:t>
      </w:r>
    </w:p>
    <w:p w14:paraId="4149205C" w14:textId="6A19C71F" w:rsidR="201D26C8" w:rsidRDefault="201D26C8" w:rsidP="002C79E6">
      <w:pPr>
        <w:pStyle w:val="Subtitle"/>
      </w:pPr>
    </w:p>
    <w:p w14:paraId="2D6B41FD" w14:textId="2EE40C3C" w:rsidR="00A417C1" w:rsidRDefault="007D24D0" w:rsidP="002C79E6">
      <w:pPr>
        <w:pStyle w:val="Subtitle"/>
      </w:pPr>
      <w:r>
        <w:t>Jason Kremhelmer</w:t>
      </w:r>
    </w:p>
    <w:p w14:paraId="06CF5537" w14:textId="0A6F748E" w:rsidR="002C79E6" w:rsidRDefault="007D24D0" w:rsidP="002C79E6">
      <w:pPr>
        <w:pStyle w:val="Subtitle"/>
      </w:pPr>
      <w:r>
        <w:t>Southern New Hampshire University</w:t>
      </w:r>
    </w:p>
    <w:p w14:paraId="5B04CB56" w14:textId="5CF7188A" w:rsidR="002C79E6" w:rsidRDefault="007D24D0" w:rsidP="002C79E6">
      <w:pPr>
        <w:pStyle w:val="Subtitle"/>
      </w:pPr>
      <w:r>
        <w:t>CS305: Software Security</w:t>
      </w:r>
    </w:p>
    <w:p w14:paraId="61F99076" w14:textId="20DB0826" w:rsidR="002C79E6" w:rsidRDefault="007D24D0" w:rsidP="002C79E6">
      <w:pPr>
        <w:pStyle w:val="Subtitle"/>
      </w:pPr>
      <w:r>
        <w:t>Sarah North</w:t>
      </w:r>
    </w:p>
    <w:p w14:paraId="3E27E020" w14:textId="701967F0" w:rsidR="201D26C8" w:rsidRDefault="007D24D0" w:rsidP="002C79E6">
      <w:pPr>
        <w:pStyle w:val="Subtitle"/>
      </w:pPr>
      <w:r>
        <w:t>4/</w:t>
      </w:r>
      <w:r w:rsidR="00BA4BEA">
        <w:t>14</w:t>
      </w:r>
      <w:r>
        <w:t>/2024</w:t>
      </w:r>
    </w:p>
    <w:p w14:paraId="1ACDFCA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B61472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DF3E33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060571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AF9402D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71FFB1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0F0FEE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03D7A69" w14:textId="34959A13" w:rsidR="007D24D0" w:rsidRPr="007D24D0" w:rsidRDefault="000D4642" w:rsidP="007D24D0">
      <w:pPr>
        <w:pStyle w:val="Heading1"/>
      </w:pPr>
      <w:r>
        <w:br w:type="page"/>
      </w:r>
      <w:r w:rsidR="007D24D0" w:rsidRPr="007D24D0">
        <w:lastRenderedPageBreak/>
        <w:t xml:space="preserve">Module </w:t>
      </w:r>
      <w:r w:rsidR="004855CE">
        <w:t>6</w:t>
      </w:r>
      <w:r w:rsidR="007D24D0" w:rsidRPr="007D24D0">
        <w:t xml:space="preserve">: </w:t>
      </w:r>
      <w:r w:rsidR="004855CE">
        <w:t>Coding Assignment</w:t>
      </w:r>
    </w:p>
    <w:p w14:paraId="58705B8E" w14:textId="299CFC11" w:rsidR="000D4642" w:rsidRDefault="00615FAD" w:rsidP="007D24D0">
      <w:r>
        <w:t xml:space="preserve">This </w:t>
      </w:r>
      <w:r>
        <w:t>is the link to the before suppression:</w:t>
      </w:r>
      <w:r w:rsidR="005B7059">
        <w:t xml:space="preserve"> </w:t>
      </w:r>
      <w:hyperlink r:id="rId10" w:history="1">
        <w:r w:rsidRPr="00615FAD">
          <w:rPr>
            <w:rStyle w:val="Hyperlink"/>
          </w:rPr>
          <w:t>Pre-Suppression</w:t>
        </w:r>
      </w:hyperlink>
    </w:p>
    <w:p w14:paraId="4B09A3D0" w14:textId="1811085B" w:rsidR="005B7059" w:rsidRDefault="005B7059" w:rsidP="007D24D0">
      <w:r>
        <w:t xml:space="preserve">This is the link to after suppression: </w:t>
      </w:r>
      <w:hyperlink r:id="rId11" w:history="1">
        <w:r w:rsidR="002A64A1" w:rsidRPr="002A64A1">
          <w:rPr>
            <w:rStyle w:val="Hyperlink"/>
          </w:rPr>
          <w:t>Post-Suppression</w:t>
        </w:r>
      </w:hyperlink>
    </w:p>
    <w:p w14:paraId="66E59E0A" w14:textId="77777777" w:rsidR="001C2D6D" w:rsidRDefault="001C2D6D" w:rsidP="007D24D0"/>
    <w:p w14:paraId="71222F64" w14:textId="77777777" w:rsidR="00615FAD" w:rsidRDefault="00615FAD" w:rsidP="007D24D0"/>
    <w:sectPr w:rsidR="00615FAD" w:rsidSect="00BE48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9876" w14:textId="77777777" w:rsidR="007D24D0" w:rsidRDefault="007D24D0">
      <w:pPr>
        <w:spacing w:line="240" w:lineRule="auto"/>
      </w:pPr>
      <w:r>
        <w:separator/>
      </w:r>
    </w:p>
    <w:p w14:paraId="1617AD27" w14:textId="77777777" w:rsidR="007D24D0" w:rsidRDefault="007D24D0"/>
  </w:endnote>
  <w:endnote w:type="continuationSeparator" w:id="0">
    <w:p w14:paraId="1A018687" w14:textId="77777777" w:rsidR="007D24D0" w:rsidRDefault="007D24D0">
      <w:pPr>
        <w:spacing w:line="240" w:lineRule="auto"/>
      </w:pPr>
      <w:r>
        <w:continuationSeparator/>
      </w:r>
    </w:p>
    <w:p w14:paraId="4792A237" w14:textId="77777777" w:rsidR="007D24D0" w:rsidRDefault="007D24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54CD8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2B4A5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CC21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FAED" w14:textId="77777777" w:rsidR="007D24D0" w:rsidRDefault="007D24D0">
      <w:pPr>
        <w:spacing w:line="240" w:lineRule="auto"/>
      </w:pPr>
      <w:r>
        <w:separator/>
      </w:r>
    </w:p>
    <w:p w14:paraId="4388478A" w14:textId="77777777" w:rsidR="007D24D0" w:rsidRDefault="007D24D0"/>
  </w:footnote>
  <w:footnote w:type="continuationSeparator" w:id="0">
    <w:p w14:paraId="0BE06B9D" w14:textId="77777777" w:rsidR="007D24D0" w:rsidRDefault="007D24D0">
      <w:pPr>
        <w:spacing w:line="240" w:lineRule="auto"/>
      </w:pPr>
      <w:r>
        <w:continuationSeparator/>
      </w:r>
    </w:p>
    <w:p w14:paraId="3B8D2EF1" w14:textId="77777777" w:rsidR="007D24D0" w:rsidRDefault="007D24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11FD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8A53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0C2A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D0"/>
    <w:rsid w:val="00023AFE"/>
    <w:rsid w:val="00061538"/>
    <w:rsid w:val="000A3D9B"/>
    <w:rsid w:val="000D4642"/>
    <w:rsid w:val="000D539D"/>
    <w:rsid w:val="00116273"/>
    <w:rsid w:val="001C2D6D"/>
    <w:rsid w:val="002A64A1"/>
    <w:rsid w:val="002C79E6"/>
    <w:rsid w:val="002F3AE9"/>
    <w:rsid w:val="003804CC"/>
    <w:rsid w:val="004855CE"/>
    <w:rsid w:val="005B7059"/>
    <w:rsid w:val="005C199E"/>
    <w:rsid w:val="00615FAD"/>
    <w:rsid w:val="00664C1A"/>
    <w:rsid w:val="007D24D0"/>
    <w:rsid w:val="0087407D"/>
    <w:rsid w:val="00A417C1"/>
    <w:rsid w:val="00B863FB"/>
    <w:rsid w:val="00B86440"/>
    <w:rsid w:val="00BA4BEA"/>
    <w:rsid w:val="00BB2D6F"/>
    <w:rsid w:val="00BE4803"/>
    <w:rsid w:val="00C00F8F"/>
    <w:rsid w:val="00C03068"/>
    <w:rsid w:val="00D620FD"/>
    <w:rsid w:val="00D91044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C69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15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C://Users/jkrem/OneDrive/Desktop/Jason%20School/CS305/Module%206/Help/Module%20Six%20Code/rest-service/target/dependency-check-report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C://Users/jkrem/OneDrive/Desktop/Jason%20School/CS305/Module%206/Help/rest-service/target/dependency-check-report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2024-04-13T14:36:00Z</dcterms:created>
  <dcterms:modified xsi:type="dcterms:W3CDTF">2024-04-13T14:36:00Z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